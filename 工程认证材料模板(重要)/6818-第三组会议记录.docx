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741"/>
        <w:gridCol w:w="1379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8380" w:type="dxa"/>
            <w:gridSpan w:val="4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6818</w:t>
            </w:r>
            <w:bookmarkStart w:id="0" w:name="_GoBack"/>
            <w:bookmarkEnd w:id="0"/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三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16" w:type="dxa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74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刘文峰</w:t>
            </w:r>
          </w:p>
        </w:tc>
        <w:tc>
          <w:tcPr>
            <w:tcW w:w="1379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84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李家祺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16" w:type="dxa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6964" w:type="dxa"/>
            <w:gridSpan w:val="3"/>
            <w:vAlign w:val="center"/>
          </w:tcPr>
          <w:p>
            <w:pPr>
              <w:ind w:firstLine="5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魏前前，孙俊阳，熊琪琪，周升富</w:t>
            </w:r>
          </w:p>
        </w:tc>
      </w:tr>
    </w:tbl>
    <w:p/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第一周会议记录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05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11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05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12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项目主题与分工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俊阳同学说自己擅长后端代码写作以及前后端代码对接，希望之后项目可以从事后端写作；魏前前同学说自己擅长前后端框架的搭建，以及各种难题解决，和对后端代码有较深的理解，希望可以从事项目框架的搭建以及数据库和远程服务器的搭建；李家祺同学对spark SQL比较擅长，可以进行数据分析；熊琪琪擅长组织语言，有较深的文档写作能力，可以从事前端开发以及文档写作；周升富同学比较擅长可视化界面的分析与设计，可以完成后期的echarts可视化展示。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考虑在本次项目背景下框架完整，总体工作量比较均衡，组长刘文峰对每个人的分工具体如下：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魏前前：云服务器的环境及框架的搭建，以及文档写作。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孙俊阳：前端框架的搭建，以及后端代码的实现，并参与前端开发以及文档写作。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刘文峰：数据收集以及文档的编写。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李家祺：数据分析以及文档的编写。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周升富：数据结果的可视化展示。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熊琪琪：PPT制作及文档的编写。</w:t>
            </w:r>
          </w:p>
        </w:tc>
      </w:tr>
    </w:tbl>
    <w:p/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第二周会议记录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05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22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11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05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22 12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项目后的文档安排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项目也接近尾声了，上一周的夕会汇报中也反映出很多问题，PPT有待完善，前端的功能还没有加上。文档也还未开始写。不过，经过孙俊阳和魏前前周末两天不懈努力，项目前端模块得到了完善。现在就文档写作的安排展开讨论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经过进一步讨论，孙俊阳同学、魏前前同学将担任前端模块的进一步完善，ppt的制作由熊琪琪同学继续制作，同时，李家祺、刘文峰负责小组文档的书写。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F79AF"/>
    <w:rsid w:val="00085833"/>
    <w:rsid w:val="00363DD6"/>
    <w:rsid w:val="00D67AC4"/>
    <w:rsid w:val="00ED0779"/>
    <w:rsid w:val="00F1777C"/>
    <w:rsid w:val="092B0F86"/>
    <w:rsid w:val="1D104E67"/>
    <w:rsid w:val="2315771C"/>
    <w:rsid w:val="311B409A"/>
    <w:rsid w:val="355D7103"/>
    <w:rsid w:val="3BFF79AF"/>
    <w:rsid w:val="434E3BFC"/>
    <w:rsid w:val="661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Project\&#23454;&#35757;&#36164;&#26009;\&#39033;&#30446;\&#23454;&#35757;&#38656;&#35201;&#25552;&#20132;&#36164;&#26009;\&#36164;&#26009;&#27169;&#26495;\6.&#39033;&#30446;&#20132;&#20184;&#36807;&#31243;&#25991;&#26723;&#27169;&#26495;\&#20250;&#35758;&#35760;&#244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Pages>2</Pages>
  <Words>59</Words>
  <Characters>87</Characters>
  <Lines>1</Lines>
  <Paragraphs>1</Paragraphs>
  <TotalTime>68</TotalTime>
  <ScaleCrop>false</ScaleCrop>
  <LinksUpToDate>false</LinksUpToDate>
  <CharactersWithSpaces>89</CharactersWithSpaces>
  <Application>WPS Office_11.1.0.11000_F1E327BC-269C-435d-A152-05C5408002CA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2021-08-03T08:22:00Z</dcterms:created>
  <dc:creator>Ai</dc:creator>
  <cp:lastModifiedBy>失落沙洲</cp:lastModifiedBy>
  <dcterms:modified xsi:type="dcterms:W3CDTF">2022-05-23T01:31:03Z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2052-11.1.0.11000</vt:lpwstr>
  </property>
  <property fmtid="{D5CDD505-2E9C-101B-9397-08002B2CF9AE}" pid="3" name="ICV">
    <vt:lpwstr>66A2F01D5786433E9F1AE6E3801EE0BE</vt:lpwstr>
  </property>
</Properties>
</file>
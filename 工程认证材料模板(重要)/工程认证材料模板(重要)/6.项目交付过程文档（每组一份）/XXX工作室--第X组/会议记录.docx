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741"/>
        <w:gridCol w:w="1379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8380" w:type="dxa"/>
            <w:gridSpan w:val="4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一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16" w:type="dxa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4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胡耀</w:t>
            </w:r>
          </w:p>
        </w:tc>
        <w:tc>
          <w:tcPr>
            <w:tcW w:w="1379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4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黄海萍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16" w:type="dxa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64" w:type="dxa"/>
            <w:gridSpan w:val="3"/>
            <w:vAlign w:val="center"/>
          </w:tcPr>
          <w:p>
            <w:pPr>
              <w:ind w:firstLine="5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胡耀、陈浩荣、洪杨睿</w:t>
            </w:r>
          </w:p>
        </w:tc>
      </w:tr>
    </w:tbl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第一周会议记录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会议时间：2021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08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11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30——2021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08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12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项目主题与分工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耀同学说自己擅长后端代码写作以及前后端代码对接，希望之后项目可以从事后端写作；陈浩荣同学说自己擅长前后端框架的搭建，以及各种难题解决，和对后端代码有较深的理解，希望可以从事项目框架的搭建以及数据库和远程服务器的搭建；洪杨睿同学说自己擅长于前端代码的实现，以及需求和业务功能的分析，希望可以参与前端板块的实现；黄海萍同学擅长于前端各种界面的UI设计，以及有较深的文档写作能力，可以从事前端开发以及文档写作。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考虑在本次项目背景下框架完整性，以及后端工作量少，前端工作量大，组长胡耀对每个人的分工具体入下：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胡耀：后端框架的搭建，以及后端代码的实现，并参与前端开发以及文档写作。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陈浩荣：前端框架的搭建，以及后端代码的实现，并参与前端开发以及文档写作。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洪杨睿：前端UI设计和代码的写作，以及文档的编写。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黄海萍前端UI设计和代码的写作，以及文档的编写。</w:t>
            </w:r>
          </w:p>
        </w:tc>
      </w:tr>
    </w:tbl>
    <w:p/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第二周会议记录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会议时间：2021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08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11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30——2021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08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9 12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学习进度的反馈，学习中的问题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上周学习了Linux以及Hadoop的环境搭建的基本命令，小组成员都跟上了老师的进度，对于上一周知识点基本完全掌握，对于这一周具体实现“随存通”项目的知识点，组内成员也基本了解。会议中胡耀同学提出过如何在“随存通”中实现上传下载？黄海萍提出密码如何通过邮箱找回？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对于胡耀同学提出的问题，陈浩荣同学亲身教胡耀同学一步步源码分析，将胡耀同学搞得晕头转向，但最终还是找到了文件上传的根源，让胡耀同学理解深刻。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对于黄海萍同学提出的问题，洪杨睿同学也一步步教黄海萍同学邮箱找回密码的每个步骤，最后黄海萍同学通过自己实现了该功能。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第三周会议记录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会议时间：2021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08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16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11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30——2021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08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16 12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项目在开发过程中的问题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我们的项目以及启动了有一段时间，经过大家的努力，项目也完成了一般，前端也有许多需要改善的地方，以及4天之后有一个项目中期汇报，大家也在一起讨论了分工问题，以及项目进度问题。其中也遇到了些许问题，中期汇报ppt将由谁制作，项目将由谁展示等等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经过进一步讨论，胡耀同学将担任这次中期汇报的主讲人，ppt的制作由洪杨睿同学制作，而陈浩荣同学和黄海萍同学将继续完善项目，并给予洪杨睿同学信息的采集。</w:t>
            </w:r>
          </w:p>
        </w:tc>
      </w:tr>
    </w:tbl>
    <w:p/>
    <w:p/>
    <w:p/>
    <w:p/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第四周会议记录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会议时间：2021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08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23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11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30——2021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08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23 12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项目后的文档安排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项目也接近尾声了，上一周的期中汇报中也反映出很多问题，PPT有待完善，前端的功能还没有加上。文档也还未开始写。不过，经过胡耀、陈浩荣和黄海萍周末两天不懈努力，项目前端模块得到了完善。现在就文档写作的安排展开讨论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经过进一步讨论，胡耀同学、陈浩荣同学将担任前端模块的进一步完善，ppt的制作由洪杨睿同学继续制作，同时，洪杨睿、黄海萍负责小组文档的书写。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F79AF"/>
    <w:rsid w:val="00085833"/>
    <w:rsid w:val="00363DD6"/>
    <w:rsid w:val="00D67AC4"/>
    <w:rsid w:val="00ED0779"/>
    <w:rsid w:val="00F1777C"/>
    <w:rsid w:val="1D104E67"/>
    <w:rsid w:val="2315771C"/>
    <w:rsid w:val="311B409A"/>
    <w:rsid w:val="355D7103"/>
    <w:rsid w:val="3BFF79AF"/>
    <w:rsid w:val="434E3BFC"/>
    <w:rsid w:val="661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Project\&#23454;&#35757;&#36164;&#26009;\&#39033;&#30446;\&#23454;&#35757;&#38656;&#35201;&#25552;&#20132;&#36164;&#26009;\&#36164;&#26009;&#27169;&#26495;\6.&#39033;&#30446;&#20132;&#20184;&#36807;&#31243;&#25991;&#26723;&#27169;&#26495;\&#20250;&#35758;&#35760;&#244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Pages>2</Pages>
  <Words>59</Words>
  <Characters>87</Characters>
  <Lines>1</Lines>
  <Paragraphs>1</Paragraphs>
  <TotalTime>39</TotalTime>
  <ScaleCrop>false</ScaleCrop>
  <LinksUpToDate>false</LinksUpToDate>
  <CharactersWithSpaces>89</CharactersWithSpaces>
  <Application>WPS Office_11.1.0.11000_F1E327BC-269C-435d-A152-05C5408002CA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2021-08-03T08:22:00Z</dcterms:created>
  <dc:creator>Ai</dc:creator>
  <cp:lastModifiedBy>李家祺</cp:lastModifiedBy>
  <dcterms:modified xsi:type="dcterms:W3CDTF">2022-05-13T13:16:03Z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2052-11.1.0.11000</vt:lpwstr>
  </property>
  <property fmtid="{D5CDD505-2E9C-101B-9397-08002B2CF9AE}" pid="3" name="ICV">
    <vt:lpwstr>91940A955CF64DEDA46D18527EA12D32</vt:lpwstr>
  </property>
</Properties>
</file>